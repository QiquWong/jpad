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F75AA3" w:rsidR="001F7003" w:rsidRDefault="00445DB6">
      <w:pPr>
        <w:pStyle w:val="TitlePageTitle"/>
      </w:pPr>
      <w:r>
        <w:t>Title from Java</w:t>
      </w:r>
    </w:p>
    <w:p w:rsidR="00445DB6" w:rsidRDefault="00445DB6"/>
    <w:p w:rsidP="00F75AA3" w:rsidR="001F7003" w:rsidRDefault="00445DB6">
      <w:pPr>
        <w:pStyle w:val="TitlePageSubtitle"/>
      </w:pPr>
      <w:r>
        <w:t>Subtitle from Java</w:t>
      </w:r>
    </w:p>
    <w:p w:rsidR="00445DB6" w:rsidRDefault="00445DB6"/>
    <w:p w:rsidP="00F75AA3" w:rsidR="001F7003" w:rsidRDefault="00445DB6">
      <w:pPr>
        <w:pStyle w:val="TitlePageAuthor"/>
      </w:pPr>
      <w:r>
        <w:t>jagodemar</w:t>
      </w:r>
    </w:p>
    <w:p w:rsidR="00445DB6" w:rsidRDefault="00445DB6"/>
    <w:p w:rsidP="00F75AA3" w:rsidR="001F7003" w:rsidRDefault="00445DB6">
      <w:pPr>
        <w:pStyle w:val="TitlePagePubDate"/>
      </w:pPr>
      <w:r>
        <w:t>05-Mar-2019</w:t>
      </w:r>
    </w:p>
    <w:p w:rsidR="00445DB6" w:rsidRDefault="00445DB6"/>
    <w:p w:rsidP="00B11E91" w:rsidR="00445DB6" w:rsidRDefault="00445DB6">
      <w:pPr>
        <w:sectPr>
          <w:titlePg w:val="0"/>
          <w:pgMar w:bottom="1440" w:footer="720" w:gutter="0" w:header="720" w:left="1440" w:right="1440" w:top="1440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bookmarkStart w:displacedByCustomXml="next" w:id="0" w:name="_GoBack"/>
    <w:bookmarkEnd w:displacedByCustomXml="next" w:id="0"/>
    <w:p w:rsidR="00B7680C" w:rsidRDefault="0063102A">
      <w:pPr>
        <w:pStyle w:val="TableOfContentsTitle"/>
      </w:pPr>
      <w:r>
        <w:t>Table of Contents</w:t>
      </w:r>
    </w:p>
    <w:fldSimple w:instr="TOC \o &quot;1-3&quot; \h \* MERGEFORMAT"/>
    <w:p w:rsidP="00AC18CB" w:rsidR="0063102A" w:rsidRDefault="0063102A">
      <w:pPr>
        <w:sectPr>
          <w:footerReference r:id="rIdFooter1" w:type="default"/>
          <w:titlePg w:val="0"/>
          <w:pgMar w:bottom="1440" w:footer="720" w:gutter="0" w:header="720" w:left="1440" w:right="1440" w:top="1440"/>
          <w:pgNumType w:fmt="lowerRoman" w:start="1"/>
          <w:pgSz w:h="15840" w:w="12240"/>
          <w:cols xmlns:w="http://schemas.openxmlformats.org/wordprocessingml/2006/main" w:space="72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Introduction</w:t>
      </w:r>
    </w:p>
    <w:p w:rsidP="00860E24" w:rsidR="00495F13" w:rsidRDefault="00F35B87">
      <w:pPr>
        <w:pStyle w:val="SectionTitle2"/>
      </w:pP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 w:rsidR="00495F13">
        <w:fldChar w:fldCharType="begin"/>
      </w:r>
      <w:r w:rsidR="00495F13">
        <w:instrText>SEQ sect1 \c  \* ARABIC \* MERGEFORMAT</w:instrText>
      </w:r>
      <w:r w:rsidR="00495F13">
        <w:fldChar w:fldCharType="separate"/>
      </w:r>
      <w:r w:rsidR="00495F13">
        <w:t>1</w:t>
      </w:r>
      <w:r w:rsidR="00495F13">
        <w:fldChar w:fldCharType="end"/>
      </w:r>
      <w:r w:rsidR="00495F13">
        <w:t>.</w:t>
      </w:r>
      <w:fldSimple w:instr="SEQ sect2 \* ARABIC \* MERGEFORMAT">
        <w:r w:rsidR="00495F13">
          <w:t>1</w:t>
        </w:r>
      </w:fldSimple>
      <w:r>
        <w:t>. </w:t>
      </w:r>
      <w:r>
        <w:t> </w:t>
      </w:r>
      <w:r>
        <w:t>Aircraft geometry</w:t>
      </w:r>
    </w:p>
    <w:p>
      <w:r>
        <w:t>TO DO: insert a paragraph here.</w:t>
      </w:r>
    </w:p>
    <w:p w:rsidP="00860E24" w:rsidR="00495F13" w:rsidRDefault="00F35B87">
      <w:pPr>
        <w:pStyle w:val="SectionTitle2"/>
      </w:pP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 w:rsidR="00495F13">
        <w:fldChar w:fldCharType="begin"/>
      </w:r>
      <w:r w:rsidR="00495F13">
        <w:instrText>SEQ sect1 \c  \* ARABIC \* MERGEFORMAT</w:instrText>
      </w:r>
      <w:r w:rsidR="00495F13">
        <w:fldChar w:fldCharType="separate"/>
      </w:r>
      <w:r w:rsidR="00495F13">
        <w:t>1</w:t>
      </w:r>
      <w:r w:rsidR="00495F13">
        <w:fldChar w:fldCharType="end"/>
      </w:r>
      <w:r w:rsidR="00495F13">
        <w:t>.</w:t>
      </w:r>
      <w:fldSimple w:instr="SEQ sect2 \* ARABIC \* MERGEFORMAT">
        <w:r w:rsidR="00495F13">
          <w:t>1</w:t>
        </w:r>
      </w:fldSimple>
      <w:r>
        <w:t>. </w:t>
      </w:r>
      <w:r>
        <w:t> </w:t>
      </w:r>
      <w:r>
        <w:t>Wing geometry</w:t>
      </w:r>
    </w:p>
    <w:p>
      <w:r>
        <w:t>TO DO: insert a paragraph here.</w:t>
      </w:r>
    </w:p>
    <w:tbl>
      <w:tblPr>
        <w:tblBorders>
          <w:top w:color="auto" w:val="double"/>
          <w:left w:color="auto" w:val="double"/>
          <w:bottom w:color="auto" w:val="double"/>
          <w:right w:color="auto" w:val="double"/>
        </w:tblBorders>
        <w:tblW w:type="auto" w:w="0"/>
      </w:tblP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pPr>
              <w:jc w:val="left"/>
            </w:pPr>
            <w:r>
              <w:t>Quantity</w:t>
            </w:r>
          </w:p>
        </w:tc>
        <w:tc>
          <w:tcPr>
            <w:tcBorders>
              <w:bottom w:color="000000" w:sz="6" w:val="single"/>
            </w:tcBorders>
          </w:tcPr>
          <w:p>
            <w:pPr>
              <w:jc w:val="left"/>
            </w:pPr>
            <w:r>
              <w:t>Value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pPr>
              <w:jc w:val="left"/>
            </w:pPr>
            <w:r>
              <w:t>Wing span</w:t>
            </w:r>
          </w:p>
        </w:tc>
        <w:tc>
          <w:tcPr>
            <w:tcBorders>
              <w:bottom w:color="000000" w:sz="6" w:val="single"/>
            </w:tcBorders>
          </w:tcPr>
          <w:p>
            <w:pPr>
              <w:jc w:val="left"/>
            </w:pPr>
            <w:r>
              <w:t>3e+01</w:t>
            </w:r>
          </w:p>
        </w:tc>
      </w:tr>
      <w:tr>
        <w:tc>
          <w:tcPr>
            <w:tcBorders>
              <w:right w:color="000000" w:sz="6" w:val="single"/>
            </w:tcBorders>
          </w:tcPr>
          <w:p>
            <w:pPr>
              <w:jc w:val="left"/>
            </w:pPr>
            <w:r>
              <w:t>Wing aspect ratio</w:t>
            </w:r>
          </w:p>
        </w:tc>
        <w:tc>
          <w:p>
            <w:pPr>
              <w:jc w:val="left"/>
            </w:pPr>
            <w:r>
              <w:t>1e+01</w:t>
            </w:r>
          </w:p>
        </w:tc>
      </w:tr>
    </w:tbl>
    <w:p w:rsidP="0070558A" w:rsidR="008D55F9" w:rsidRDefault="008D55F9">
      <w:pPr>
        <w:pStyle w:val="SectionTitleFooter"/>
        <w:spacing w:after="0" w:line="48" w:lineRule="auto"/>
        <w:sectPr>
          <w:headerReference r:id="rIdHeader1" w:type="default"/>
          <w:headerReference r:id="rIdHeader2" w:type="first"/>
          <w:footerReference r:id="rIdFooter2" w:type="default"/>
          <w:footerReference r:id="rIdFooter3" w:type="first"/>
          <w:titlePg w:val="1"/>
          <w:pgMar w:bottom="1440" w:footer="720" w:gutter="0" w:header="720" w:left="1440" w:right="1440" w:top="1440"/>
          <w:pgNumType w:start="1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</w:p>
    <w:p w:rsidP="00860E24" w:rsidR="00495F13" w:rsidRDefault="00495F13">
      <w:pPr>
        <w:pStyle w:val="SectionTitle1"/>
      </w:pPr>
      <w:r>
        <w:fldChar w:fldCharType="begin"/>
      </w:r>
      <w:r>
        <w:instrText>SEQ figure \r \h</w:instrText>
      </w:r>
      <w:r>
        <w:fldChar w:fldCharType="end"/>
      </w:r>
      <w:r>
        <w:fldChar w:fldCharType="begin"/>
      </w:r>
      <w:r>
        <w:instrText>SEQ table \r \h</w:instrText>
      </w:r>
      <w:r>
        <w:fldChar w:fldCharType="end"/>
      </w:r>
      <w:r>
        <w:fldChar w:fldCharType="begin"/>
      </w:r>
      <w:r>
        <w:instrText>SEQ sect2 \r \h</w:instrText>
      </w:r>
      <w:r>
        <w:fldChar w:fldCharType="end"/>
      </w:r>
      <w:r>
        <w:fldChar w:fldCharType="begin"/>
      </w:r>
      <w:r>
        <w:instrText>SEQ sect3 \r \h</w:instrText>
      </w:r>
      <w:r>
        <w:fldChar w:fldCharType="end"/>
      </w:r>
      <w:r>
        <w:fldChar w:fldCharType="begin"/>
      </w:r>
      <w:r>
        <w:instrText>SEQ sect4 \r \h</w:instrText>
      </w:r>
      <w:r>
        <w:fldChar w:fldCharType="end"/>
      </w:r>
      <w:r>
        <w:fldChar w:fldCharType="begin"/>
      </w:r>
      <w:r>
        <w:instrText>SEQ sect5 \r \h</w:instrText>
      </w:r>
      <w:r>
        <w:fldChar w:fldCharType="end"/>
      </w:r>
      <w:r>
        <w:fldChar w:fldCharType="begin"/>
      </w:r>
      <w:r>
        <w:instrText>SEQ sect6 \r \h</w:instrText>
      </w:r>
      <w:r>
        <w:fldChar w:fldCharType="end"/>
      </w:r>
      <w:r>
        <w:t>Chapter </w:t>
      </w:r>
      <w:r>
        <w:fldChar w:fldCharType="begin"/>
      </w:r>
      <w:r>
        <w:instrText>SEQ sect1 \* ARABIC \* MERGEFORMAT</w:instrText>
      </w:r>
      <w:r>
        <w:fldChar w:fldCharType="separate"/>
      </w:r>
      <w:r>
        <w:t>1</w:t>
      </w:r>
      <w:r>
        <w:fldChar w:fldCharType="end"/>
      </w:r>
      <w:r>
        <w:t>. </w:t>
      </w:r>
      <w:r>
        <w:t>A magic square 25 x 25</w:t>
      </w:r>
    </w:p>
    <w:bookmarkStart w:displacedByCustomXml="next" w:id="0" w:name="_GoBack"/>
    <w:bookmarkEnd w:displacedByCustomXml="next" w:id="0"/>
    <w:p w:rsidR="008F1A60" w:rsidRDefault="008F1A60">
      <w:pPr>
        <w:pStyle w:val="FigureImage"/>
      </w:pPr>
      <w:drawing>
        <wp:inline distB="0" distL="0" distR="0" distT="0">
          <wp:extent cx="5486400" cy="3657600"/>
          <wp:effectExtent b="0" l="0" r="0" t="0"/>
          <wp:docPr id="1" name="tp5f0b0c00_e649_47c4_813a_4b1e298d75b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5f0b0c00_e649_47c4_813a_4b1e298d75be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486400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8F1A60" w:rsidRDefault="008F1A60">
      <w:pPr>
        <w:pStyle w:val="FigureCaption"/>
      </w:pPr>
      <w:r>
        <w:t>Figure </w:t>
      </w:r>
      <w:r>
        <w:fldChar w:fldCharType="begin"/>
      </w:r>
      <w:r>
        <w:instrText>SEQ sect1 \c \* ARABIC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SEQ figure \* ARABIC \* MERGEFORMAT">
        <w:r>
          <w:rPr>
            <w:noProof/>
          </w:rPr>
          <w:t>1</w:t>
        </w:r>
      </w:fldSimple>
      <w:r>
        <w:t>. </w:t>
      </w:r>
      <w:r>
        <w:t>A magic square 25 x 25</w:t>
      </w:r>
    </w:p>
    <w:p w:rsidP="0070558A" w:rsidR="008D55F9" w:rsidRDefault="008D55F9">
      <w:pPr>
        <w:pStyle w:val="SectionTitleFooter"/>
        <w:spacing w:after="0" w:line="48" w:lineRule="auto"/>
      </w:pPr>
    </w:p>
    <w:p w:rsidP="00CB738D" w:rsidR="00E21779" w:rsidRDefault="00E21779" w:rsidRPr="002031E6">
      <w:bookmarkStart w:id="0" w:name="_GoBack"/>
      <w:bookmarkEnd w:id="0"/>
    </w:p>
    <w:sectPr>
      <w:headerReference r:id="rIdHeader3" w:type="default"/>
      <w:headerReference r:id="rIdHeader4" w:type="first"/>
      <w:footerReference r:id="rIdFooter4" w:type="default"/>
      <w:footerReference r:id="rIdFooter5" w:type="first"/>
      <w:titlePg w:val="1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63102A" w:rsidRDefault="0063102A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5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Footer"/>
    </w:pP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fldChar w:fldCharType="begin"/>
    </w:r>
    <w:r>
      <w:instrText>STYLEREF "SectionTitle1"  \* MERGEFORMAT</w:instrText>
    </w:r>
    <w:r>
      <w:fldChar w:fldCharType="separate"/>
    </w:r>
    <w:r>
      <w:rPr>
        <w:b/>
        <w:bCs/>
        <w:noProof/>
      </w:rPr>
      <w:t>Error! No text of specified style in document.</w:t>
    </w:r>
    <w:r>
      <w:rPr>
        <w:noProof/>
      </w:rPr>
      <w:fldChar w:fldCharType="end"/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header4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70558A" w:rsidR="008D55F9" w:rsidRDefault="008D55F9">
    <w:pPr>
      <w:pStyle w:val="SectionTitleHeader"/>
    </w:pPr>
    <w:r>
      <w:t> </w:t>
    </w:r>
  </w:p>
  <w:p w:rsidR="008D55F9" w:rsidRDefault="008D55F9">
    <w:pPr>
      <w:pBdr>
        <w:bottom w:color="auto" w:space="0" w:sz="6" w:val="single"/>
      </w:pBdr>
      <w:spacing w:after="120" w:line="20" w:lineRule="exact"/>
      <w:jc w:val="center"/>
    </w:pPr>
  </w:p>
</w:hdr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0F555B"/>
    <w:rsid w:val="0014368F"/>
    <w:rsid w:val="001D4AC3"/>
    <w:rsid w:val="001F70B7"/>
    <w:rsid w:val="002031E6"/>
    <w:rsid w:val="0022732D"/>
    <w:rsid w:val="003319AA"/>
    <w:rsid w:val="003565B0"/>
    <w:rsid w:val="00365294"/>
    <w:rsid w:val="0037767D"/>
    <w:rsid w:val="00396146"/>
    <w:rsid w:val="00403F0A"/>
    <w:rsid w:val="00420313"/>
    <w:rsid w:val="004579B9"/>
    <w:rsid w:val="004629F2"/>
    <w:rsid w:val="005A6B7B"/>
    <w:rsid w:val="00686C91"/>
    <w:rsid w:val="006B57AD"/>
    <w:rsid w:val="006F16B7"/>
    <w:rsid w:val="0071572D"/>
    <w:rsid w:val="007B2659"/>
    <w:rsid w:val="007F5D24"/>
    <w:rsid w:val="008219ED"/>
    <w:rsid w:val="008E2572"/>
    <w:rsid w:val="009155CC"/>
    <w:rsid w:val="00A0728C"/>
    <w:rsid w:val="00A3575C"/>
    <w:rsid w:val="00A800AD"/>
    <w:rsid w:val="00B600AF"/>
    <w:rsid w:val="00C3067A"/>
    <w:rsid w:val="00C853A7"/>
    <w:rsid w:val="00C85D98"/>
    <w:rsid w:val="00CB738D"/>
    <w:rsid w:val="00D23CB4"/>
    <w:rsid w:val="00D73051"/>
    <w:rsid w:val="00D8678B"/>
    <w:rsid w:val="00D95478"/>
    <w:rsid w:val="00DB25FB"/>
    <w:rsid w:val="00E13456"/>
    <w:rsid w:val="00E21779"/>
    <w:rsid w:val="00E21788"/>
    <w:rsid w:val="00E3429E"/>
    <w:rsid w:val="00E3612F"/>
    <w:rsid w:val="00E50833"/>
    <w:rsid w:val="00E62F9A"/>
    <w:rsid w:val="00E6475B"/>
    <w:rsid w:val="00E779D7"/>
    <w:rsid w:val="00F118AA"/>
    <w:rsid w:val="00F6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686C91"/>
    <w:pPr>
      <w:keepNext/>
      <w:keepLine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853A7"/>
    <w:pPr>
      <w:keepNext/>
      <w:keepLine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95478"/>
    <w:pPr>
      <w:keepNext/>
      <w:keepLine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color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A3575C"/>
    <w:pPr>
      <w:keepNext/>
      <w:keepLine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65294"/>
    <w:pPr>
      <w:keepNext/>
      <w:keepLine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71572D"/>
    <w:pPr>
      <w:keepNext/>
      <w:keepLine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E3612F"/>
    <w:pPr>
      <w:keepNext/>
      <w:keepLines/>
      <w:spacing w:after="0" w:before="200" w:line="276" w:lineRule="auto"/>
      <w:outlineLvl w:val="6"/>
    </w:pPr>
    <w:rPr>
      <w:rFonts w:asciiTheme="majorHAnsi" w:cstheme="majorBidi" w:eastAsiaTheme="majorEastAsia" w:hAnsiTheme="majorHAnsi"/>
      <w:i/>
      <w:iCs/>
      <w:color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8219ED"/>
    <w:pPr>
      <w:keepNext/>
      <w:keepLines/>
      <w:spacing w:after="0" w:before="200" w:line="276" w:lineRule="auto"/>
      <w:outlineLvl w:val="7"/>
    </w:pPr>
    <w:rPr>
      <w:rFonts w:asciiTheme="majorHAnsi" w:cstheme="majorBidi" w:eastAsiaTheme="majorEastAsia" w:hAnsiTheme="majorHAnsi"/>
      <w:color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B2659"/>
    <w:pPr>
      <w:keepNext/>
      <w:keepLines/>
      <w:spacing w:after="0" w:before="200" w:line="276" w:lineRule="auto"/>
      <w:outlineLvl w:val="8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686C91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C853A7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95478"/>
    <w:rPr>
      <w:rFonts w:asciiTheme="majorHAnsi" w:cstheme="majorBidi" w:eastAsiaTheme="majorEastAsia" w:hAnsiTheme="majorHAnsi"/>
      <w:b/>
      <w:bCs/>
      <w:color w:val="4F81BD"/>
    </w:rPr>
  </w:style>
  <w:style w:customStyle="1" w:styleId="Heading4Char" w:type="character">
    <w:name w:val="Heading 4 Char"/>
    <w:basedOn w:val="DefaultParagraphFont"/>
    <w:link w:val="Heading4"/>
    <w:uiPriority w:val="9"/>
    <w:rsid w:val="00A3575C"/>
    <w:rPr>
      <w:rFonts w:asciiTheme="majorHAnsi" w:cstheme="majorBidi" w:eastAsiaTheme="majorEastAsia" w:hAnsiTheme="majorHAnsi"/>
      <w:b/>
      <w:bCs/>
      <w:i/>
      <w:iCs/>
      <w:color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365294"/>
    <w:rPr>
      <w:rFonts w:asciiTheme="majorHAnsi" w:cstheme="majorBidi" w:eastAsiaTheme="majorEastAsia" w:hAnsiTheme="majorHAnsi"/>
      <w:color w:val="243F60"/>
    </w:rPr>
  </w:style>
  <w:style w:customStyle="1" w:styleId="Heading6Char" w:type="character">
    <w:name w:val="Heading 6 Char"/>
    <w:basedOn w:val="DefaultParagraphFont"/>
    <w:link w:val="Heading6"/>
    <w:uiPriority w:val="9"/>
    <w:rsid w:val="0071572D"/>
    <w:rPr>
      <w:rFonts w:asciiTheme="majorHAnsi" w:cstheme="majorBidi" w:eastAsiaTheme="majorEastAsia" w:hAnsiTheme="majorHAnsi"/>
      <w:i/>
      <w:iCs/>
      <w:color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E3612F"/>
    <w:rPr>
      <w:rFonts w:asciiTheme="majorHAnsi" w:cstheme="majorBidi" w:eastAsiaTheme="majorEastAsia" w:hAnsiTheme="majorHAnsi"/>
      <w:i/>
      <w:iCs/>
      <w:color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8219ED"/>
    <w:rPr>
      <w:rFonts w:asciiTheme="majorHAnsi" w:cstheme="majorBidi" w:eastAsiaTheme="majorEastAsia" w:hAnsiTheme="majorHAnsi"/>
      <w:color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7B265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5A6B7B"/>
    <w:pPr>
      <w:spacing w:after="40"/>
    </w:pPr>
  </w:style>
  <w:style w:styleId="TOC2" w:type="paragraph">
    <w:name w:val="toc 2"/>
    <w:basedOn w:val="Normal"/>
    <w:next w:val="Normal"/>
    <w:autoRedefine/>
    <w:uiPriority w:val="39"/>
    <w:unhideWhenUsed/>
    <w:rsid w:val="005A6B7B"/>
    <w:pPr>
      <w:spacing w:after="40"/>
      <w:ind w:left="216"/>
    </w:pPr>
  </w:style>
  <w:style w:styleId="TOC3" w:type="paragraph">
    <w:name w:val="toc 3"/>
    <w:basedOn w:val="Normal"/>
    <w:next w:val="Normal"/>
    <w:autoRedefine/>
    <w:uiPriority w:val="39"/>
    <w:unhideWhenUsed/>
    <w:rsid w:val="005A6B7B"/>
    <w:pPr>
      <w:spacing w:after="40"/>
      <w:ind w:left="446"/>
    </w:pPr>
  </w:style>
  <w:style w:styleId="TOC4" w:type="paragraph">
    <w:name w:val="toc 4"/>
    <w:basedOn w:val="Normal"/>
    <w:next w:val="Normal"/>
    <w:autoRedefine/>
    <w:uiPriority w:val="39"/>
    <w:unhideWhenUsed/>
    <w:rsid w:val="005A6B7B"/>
    <w:pPr>
      <w:spacing w:after="40"/>
      <w:ind w:left="662"/>
    </w:pPr>
  </w:style>
  <w:style w:styleId="TOC5" w:type="paragraph">
    <w:name w:val="toc 5"/>
    <w:basedOn w:val="Normal"/>
    <w:next w:val="Normal"/>
    <w:autoRedefine/>
    <w:uiPriority w:val="39"/>
    <w:unhideWhenUsed/>
    <w:rsid w:val="005A6B7B"/>
    <w:pPr>
      <w:spacing w:after="40"/>
      <w:ind w:left="878"/>
    </w:pPr>
  </w:style>
  <w:style w:styleId="TOC6" w:type="paragraph">
    <w:name w:val="toc 6"/>
    <w:basedOn w:val="Normal"/>
    <w:next w:val="Normal"/>
    <w:autoRedefine/>
    <w:uiPriority w:val="39"/>
    <w:unhideWhenUsed/>
    <w:rsid w:val="005A6B7B"/>
    <w:pPr>
      <w:spacing w:after="40"/>
      <w:ind w:left="1094"/>
    </w:pPr>
  </w:style>
  <w:style w:styleId="TOC7" w:type="paragraph">
    <w:name w:val="toc 7"/>
    <w:basedOn w:val="Normal"/>
    <w:next w:val="Normal"/>
    <w:autoRedefine/>
    <w:uiPriority w:val="39"/>
    <w:unhideWhenUsed/>
    <w:rsid w:val="005A6B7B"/>
    <w:pPr>
      <w:spacing w:after="40"/>
      <w:ind w:left="1325"/>
    </w:pPr>
  </w:style>
  <w:style w:styleId="TOC8" w:type="paragraph">
    <w:name w:val="toc 8"/>
    <w:basedOn w:val="Normal"/>
    <w:next w:val="Normal"/>
    <w:autoRedefine/>
    <w:uiPriority w:val="39"/>
    <w:unhideWhenUsed/>
    <w:rsid w:val="005A6B7B"/>
    <w:pPr>
      <w:spacing w:after="40"/>
      <w:ind w:left="1541"/>
    </w:pPr>
  </w:style>
  <w:style w:styleId="TOC9" w:type="paragraph">
    <w:name w:val="toc 9"/>
    <w:basedOn w:val="Normal"/>
    <w:next w:val="Normal"/>
    <w:autoRedefine/>
    <w:uiPriority w:val="39"/>
    <w:unhideWhenUsed/>
    <w:rsid w:val="005A6B7B"/>
    <w:pPr>
      <w:spacing w:after="40"/>
      <w:ind w:left="1757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TitlePageAuthor" w:type="paragraph">
    <w:name w:val="TitlePageAuthor"/>
    <w:basedOn w:val="Normal"/>
    <w:link w:val="TitlePageAuthor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AuthorChar" w:type="character">
    <w:name w:val="TitlePageAuthor Char"/>
    <w:basedOn w:val="DefaultParagraphFont"/>
    <w:link w:val="TitlePageAuthor"/>
    <w:rsid w:val="00B11E91"/>
    <w:rPr>
      <w:b/>
      <w:sz w:val="36"/>
    </w:rPr>
  </w:style>
  <w:style w:customStyle="1" w:styleId="TitlePageImage" w:type="paragraph">
    <w:name w:val="TitlePageImage"/>
    <w:basedOn w:val="Normal"/>
    <w:link w:val="TitlePageImageChar"/>
    <w:qFormat/>
    <w:rsid w:val="00B11E91"/>
    <w:pPr>
      <w:spacing w:after="0" w:before="220" w:line="240" w:lineRule="auto"/>
      <w:jc w:val="center"/>
    </w:pPr>
    <w:rPr>
      <w:b/>
      <w:sz w:val="36"/>
    </w:rPr>
  </w:style>
  <w:style w:customStyle="1" w:styleId="TitlePageImageChar" w:type="character">
    <w:name w:val="TitlePageImage Char"/>
    <w:basedOn w:val="DefaultParagraphFont"/>
    <w:link w:val="TitlePageImage"/>
    <w:rsid w:val="00B11E91"/>
    <w:rPr>
      <w:b/>
      <w:sz w:val="36"/>
    </w:rPr>
  </w:style>
  <w:style w:customStyle="1" w:styleId="TitlePagePubDate" w:type="paragraph">
    <w:name w:val="TitlePagePubDate"/>
    <w:basedOn w:val="Normal"/>
    <w:link w:val="TitlePagePubDate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DateChar" w:type="character">
    <w:name w:val="TitlePagePubDate Char"/>
    <w:basedOn w:val="DefaultParagraphFont"/>
    <w:link w:val="TitlePagePubDate"/>
    <w:rsid w:val="00B11E91"/>
    <w:rPr>
      <w:sz w:val="20"/>
    </w:rPr>
  </w:style>
  <w:style w:customStyle="1" w:styleId="TitlePagePublisher" w:type="paragraph">
    <w:name w:val="TitlePagePublisher"/>
    <w:basedOn w:val="Normal"/>
    <w:link w:val="TitlePagePublisherChar"/>
    <w:qFormat/>
    <w:rsid w:val="00B11E91"/>
    <w:pPr>
      <w:spacing w:after="0" w:before="200" w:line="240" w:lineRule="auto"/>
      <w:jc w:val="center"/>
    </w:pPr>
    <w:rPr>
      <w:sz w:val="20"/>
    </w:rPr>
  </w:style>
  <w:style w:customStyle="1" w:styleId="TitlePagePublisherChar" w:type="character">
    <w:name w:val="TitlePagePublisher Char"/>
    <w:basedOn w:val="DefaultParagraphFont"/>
    <w:link w:val="TitlePagePublisher"/>
    <w:rsid w:val="00B11E91"/>
    <w:rPr>
      <w:sz w:val="20"/>
    </w:rPr>
  </w:style>
  <w:style w:customStyle="1" w:styleId="TitlePageSubtitle" w:type="paragraph">
    <w:name w:val="TitlePageSubtitle"/>
    <w:basedOn w:val="Normal"/>
    <w:link w:val="TitlePageSubtitleChar"/>
    <w:qFormat/>
    <w:rsid w:val="00B11E91"/>
    <w:pPr>
      <w:spacing w:after="0" w:before="320" w:line="240" w:lineRule="auto"/>
      <w:jc w:val="center"/>
    </w:pPr>
    <w:rPr>
      <w:b/>
      <w:sz w:val="40"/>
    </w:rPr>
  </w:style>
  <w:style w:customStyle="1" w:styleId="TitlePageSubtitleChar" w:type="character">
    <w:name w:val="TitlePageSubtitle Char"/>
    <w:basedOn w:val="DefaultParagraphFont"/>
    <w:link w:val="TitlePageSubtitle"/>
    <w:rsid w:val="00B11E91"/>
    <w:rPr>
      <w:b/>
      <w:sz w:val="40"/>
    </w:rPr>
  </w:style>
  <w:style w:customStyle="1" w:styleId="TitlePageTitle" w:type="paragraph">
    <w:name w:val="TitlePageTitle"/>
    <w:basedOn w:val="Normal"/>
    <w:link w:val="TitlePageTitleChar"/>
    <w:qFormat/>
    <w:rsid w:val="00541A46"/>
    <w:pPr>
      <w:spacing w:after="200" w:before="380" w:line="240" w:lineRule="auto"/>
      <w:jc w:val="center"/>
    </w:pPr>
    <w:rPr>
      <w:b/>
      <w:sz w:val="48"/>
    </w:rPr>
  </w:style>
  <w:style w:customStyle="1" w:styleId="TitlePageTitleChar" w:type="character">
    <w:name w:val="TitlePageTitle Char"/>
    <w:basedOn w:val="DefaultParagraphFont"/>
    <w:link w:val="TitlePageTitle"/>
    <w:rsid w:val="00541A46"/>
    <w:rPr>
      <w:b/>
      <w:sz w:val="48"/>
    </w:rPr>
  </w:style>
  <w:style w:customStyle="1" w:styleId="TableOfContentsTitle" w:type="paragraph">
    <w:name w:val="TableOfContentsTitle"/>
    <w:basedOn w:val="Normal"/>
    <w:next w:val="Normal"/>
    <w:link w:val="TableOfContentsTitleChar"/>
    <w:qFormat/>
    <w:rsid w:val="009F5082"/>
    <w:pPr>
      <w:spacing w:after="200" w:line="240" w:lineRule="auto"/>
    </w:pPr>
    <w:rPr>
      <w:rFonts w:ascii="Arial" w:cs="Arial" w:hAnsi="Arial"/>
      <w:b/>
      <w:sz w:val="40"/>
    </w:rPr>
  </w:style>
  <w:style w:customStyle="1" w:styleId="TableOfContentsTitleChar" w:type="character">
    <w:name w:val="TableOfContentsTitle Char"/>
    <w:basedOn w:val="DefaultParagraphFont"/>
    <w:link w:val="TableOfContentsTitle"/>
    <w:locked/>
    <w:rsid w:val="009F5082"/>
    <w:rPr>
      <w:rFonts w:ascii="Arial" w:cs="Arial" w:hAnsi="Arial"/>
      <w:b/>
      <w:sz w:val="40"/>
    </w:rPr>
  </w:style>
  <w:style w:customStyle="1" w:styleId="SectionContent" w:type="paragraph">
    <w:name w:val="SectionContent"/>
    <w:basedOn w:val="Normal"/>
    <w:link w:val="SectionContentChar"/>
    <w:qFormat/>
    <w:rsid w:val="00020F75"/>
  </w:style>
  <w:style w:customStyle="1" w:styleId="SectionContentChar" w:type="character">
    <w:name w:val="SectionContent Char"/>
    <w:basedOn w:val="DefaultParagraphFont"/>
    <w:link w:val="SectionContent"/>
    <w:rsid w:val="00020F75"/>
  </w:style>
  <w:style w:customStyle="1" w:styleId="SectionTitle1" w:type="paragraph">
    <w:name w:val="SectionTitle1"/>
    <w:basedOn w:val="Normal"/>
    <w:next w:val="Normal"/>
    <w:link w:val="SectionTitle1Char"/>
    <w:qFormat/>
    <w:rsid w:val="00120AEF"/>
    <w:pPr>
      <w:keepNext/>
      <w:suppressAutoHyphens/>
      <w:spacing w:after="0" w:before="480" w:line="276" w:lineRule="auto"/>
      <w:outlineLvl w:val="0"/>
    </w:pPr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1Char" w:type="character">
    <w:name w:val="SectionTitle1 Char"/>
    <w:basedOn w:val="DefaultParagraphFont"/>
    <w:link w:val="SectionTitle1"/>
    <w:rsid w:val="00120AEF"/>
    <w:rPr>
      <w:rFonts w:asciiTheme="majorHAnsi" w:cstheme="majorBidi" w:eastAsiaTheme="majorEastAsia" w:hAnsiTheme="majorHAnsi"/>
      <w:b/>
      <w:bCs/>
      <w:noProof/>
      <w:color w:val="365F91"/>
      <w:sz w:val="28"/>
      <w:szCs w:val="28"/>
      <w:lang w:eastAsia="en-US"/>
    </w:rPr>
  </w:style>
  <w:style w:customStyle="1" w:styleId="SectionTitle2" w:type="paragraph">
    <w:name w:val="SectionTitle2"/>
    <w:next w:val="Normal"/>
    <w:link w:val="SectionTitle2Char"/>
    <w:qFormat/>
    <w:rsid w:val="00EF29B8"/>
    <w:pPr>
      <w:keepNext/>
      <w:suppressAutoHyphens/>
      <w:spacing w:after="0" w:before="200" w:line="276" w:lineRule="auto"/>
      <w:outlineLvl w:val="1"/>
    </w:pPr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2Char" w:type="character">
    <w:name w:val="SectionTitle2 Char"/>
    <w:basedOn w:val="DefaultParagraphFont"/>
    <w:link w:val="SectionTitle2"/>
    <w:locked/>
    <w:rsid w:val="00EF29B8"/>
    <w:rPr>
      <w:rFonts w:asciiTheme="majorHAnsi" w:cstheme="majorBidi" w:eastAsiaTheme="majorEastAsia" w:hAnsiTheme="majorHAnsi"/>
      <w:b/>
      <w:bCs/>
      <w:noProof/>
      <w:color w:val="4F81BD"/>
      <w:sz w:val="26"/>
      <w:szCs w:val="26"/>
      <w:lang w:eastAsia="en-US"/>
    </w:rPr>
  </w:style>
  <w:style w:customStyle="1" w:styleId="SectionTitle3" w:type="paragraph">
    <w:name w:val="SectionTitle3"/>
    <w:next w:val="Normal"/>
    <w:link w:val="SectionTitle3Char"/>
    <w:qFormat/>
    <w:rsid w:val="009A39FC"/>
    <w:pPr>
      <w:keepNext/>
      <w:suppressAutoHyphens/>
      <w:spacing w:after="0" w:before="200" w:line="276" w:lineRule="auto"/>
      <w:outlineLvl w:val="2"/>
    </w:pPr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3Char" w:type="character">
    <w:name w:val="SectionTitle3 Char"/>
    <w:basedOn w:val="DefaultParagraphFont"/>
    <w:link w:val="SectionTitle3"/>
    <w:locked/>
    <w:rsid w:val="009A39FC"/>
    <w:rPr>
      <w:rFonts w:asciiTheme="majorHAnsi" w:cstheme="majorBidi" w:eastAsiaTheme="majorEastAsia" w:hAnsiTheme="majorHAnsi"/>
      <w:b/>
      <w:bCs/>
      <w:noProof/>
      <w:color w:val="4F81BD"/>
    </w:rPr>
  </w:style>
  <w:style w:customStyle="1" w:styleId="SectionTitle4" w:type="paragraph">
    <w:name w:val="SectionTitle4"/>
    <w:next w:val="Normal"/>
    <w:link w:val="SectionTitle4Char"/>
    <w:qFormat/>
    <w:rsid w:val="00007F46"/>
    <w:pPr>
      <w:keepNext/>
      <w:suppressAutoHyphens/>
      <w:spacing w:after="0" w:before="200" w:line="276" w:lineRule="auto"/>
      <w:outlineLvl w:val="3"/>
    </w:pPr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4Char" w:type="character">
    <w:name w:val="SectionTitle4 Char"/>
    <w:basedOn w:val="DefaultParagraphFont"/>
    <w:link w:val="SectionTitle4"/>
    <w:locked/>
    <w:rsid w:val="00007F46"/>
    <w:rPr>
      <w:rFonts w:asciiTheme="majorHAnsi" w:cstheme="majorBidi" w:eastAsiaTheme="majorEastAsia" w:hAnsiTheme="majorHAnsi"/>
      <w:b/>
      <w:bCs/>
      <w:i/>
      <w:iCs/>
      <w:noProof/>
      <w:color w:val="4F81BD"/>
    </w:rPr>
  </w:style>
  <w:style w:customStyle="1" w:styleId="SectionTitle5" w:type="paragraph">
    <w:name w:val="SectionTitle5"/>
    <w:next w:val="Normal"/>
    <w:link w:val="SectionTitle5Char"/>
    <w:qFormat/>
    <w:rsid w:val="00EC7147"/>
    <w:pPr>
      <w:keepNext/>
      <w:suppressAutoHyphens/>
      <w:spacing w:after="0" w:before="200" w:line="276" w:lineRule="auto"/>
      <w:outlineLvl w:val="4"/>
    </w:pPr>
    <w:rPr>
      <w:rFonts w:asciiTheme="majorHAnsi" w:cstheme="majorBidi" w:eastAsiaTheme="majorEastAsia" w:hAnsiTheme="majorHAnsi"/>
      <w:color w:val="243F60"/>
    </w:rPr>
  </w:style>
  <w:style w:customStyle="1" w:styleId="SectionTitle5Char" w:type="character">
    <w:name w:val="SectionTitle5 Char"/>
    <w:basedOn w:val="DefaultParagraphFont"/>
    <w:link w:val="SectionTitle5"/>
    <w:locked/>
    <w:rsid w:val="00EC7147"/>
    <w:rPr>
      <w:rFonts w:asciiTheme="majorHAnsi" w:cstheme="majorBidi" w:eastAsiaTheme="majorEastAsia" w:hAnsiTheme="majorHAnsi"/>
      <w:color w:val="243F60"/>
    </w:rPr>
  </w:style>
  <w:style w:customStyle="1" w:styleId="SectionTitle6" w:type="paragraph">
    <w:name w:val="SectionTitle6"/>
    <w:next w:val="Normal"/>
    <w:link w:val="SectionTitle6Char"/>
    <w:qFormat/>
    <w:rsid w:val="005F067E"/>
    <w:pPr>
      <w:keepNext/>
      <w:suppressAutoHyphens/>
      <w:spacing w:after="0" w:before="200" w:line="276" w:lineRule="auto"/>
      <w:outlineLvl w:val="5"/>
    </w:pPr>
    <w:rPr>
      <w:rFonts w:asciiTheme="majorHAnsi" w:cstheme="majorBidi" w:eastAsiaTheme="majorEastAsia" w:hAnsiTheme="majorHAnsi"/>
      <w:i/>
      <w:iCs/>
      <w:color w:val="243F60"/>
    </w:rPr>
  </w:style>
  <w:style w:customStyle="1" w:styleId="SectionTitle6Char" w:type="character">
    <w:name w:val="SectionTitle6 Char"/>
    <w:basedOn w:val="DefaultParagraphFont"/>
    <w:link w:val="SectionTitle6"/>
    <w:locked/>
    <w:rsid w:val="005F067E"/>
    <w:rPr>
      <w:rFonts w:asciiTheme="majorHAnsi" w:cstheme="majorBidi" w:eastAsiaTheme="majorEastAsia" w:hAnsiTheme="majorHAnsi"/>
      <w:i/>
      <w:iCs/>
      <w:color w:val="243F60"/>
    </w:rPr>
  </w:style>
  <w:style w:customStyle="1" w:styleId="SectionTitleFooter" w:type="paragraph">
    <w:name w:val="SectionTitleFooter"/>
    <w:basedOn w:val="Normal"/>
    <w:link w:val="SectionTitleFooterChar"/>
    <w:qFormat/>
    <w:rsid w:val="00AB62E4"/>
    <w:pPr>
      <w:jc w:val="center"/>
    </w:pPr>
  </w:style>
  <w:style w:customStyle="1" w:styleId="SectionTitleFooterChar" w:type="character">
    <w:name w:val="SectionTitleFooter Char"/>
    <w:basedOn w:val="DefaultParagraphFont"/>
    <w:link w:val="SectionTitleFooter"/>
    <w:rsid w:val="00AB62E4"/>
  </w:style>
  <w:style w:customStyle="1" w:styleId="SectionTitleHeader" w:type="paragraph">
    <w:name w:val="SectionTitleHeader"/>
    <w:basedOn w:val="Normal"/>
    <w:link w:val="SectionTitleHeaderChar"/>
    <w:qFormat/>
    <w:rsid w:val="00AB62E4"/>
    <w:pPr>
      <w:spacing w:after="120" w:before="360" w:line="240" w:lineRule="exact"/>
      <w:jc w:val="center"/>
    </w:pPr>
    <w:rPr>
      <w:sz w:val="24"/>
      <w:szCs w:val="24"/>
    </w:rPr>
  </w:style>
  <w:style w:customStyle="1" w:styleId="SectionTitleHeaderChar" w:type="character">
    <w:name w:val="SectionTitleHeader Char"/>
    <w:basedOn w:val="DefaultParagraphFont"/>
    <w:link w:val="SectionTitleHeader"/>
    <w:rsid w:val="00AB62E4"/>
    <w:rPr>
      <w:sz w:val="24"/>
      <w:szCs w:val="24"/>
    </w:rPr>
  </w:style>
  <w:style w:customStyle="1" w:styleId="FigureCaption" w:type="paragraph">
    <w:name w:val="FigureCaption"/>
    <w:basedOn w:val="Normal"/>
    <w:link w:val="FigureCaptionChar"/>
    <w:qFormat/>
    <w:rsid w:val="006F2B8B"/>
    <w:pPr>
      <w:spacing w:after="200" w:before="120" w:line="240" w:lineRule="auto"/>
    </w:pPr>
    <w:rPr>
      <w:rFonts w:ascii="Arial" w:hAnsi="Arial"/>
      <w:sz w:val="20"/>
    </w:rPr>
  </w:style>
  <w:style w:customStyle="1" w:styleId="FigureCaptionChar" w:type="character">
    <w:name w:val="FigureCaption Char"/>
    <w:basedOn w:val="DefaultParagraphFont"/>
    <w:link w:val="FigureCaption"/>
    <w:rsid w:val="006F2B8B"/>
    <w:rPr>
      <w:rFonts w:ascii="Arial" w:hAnsi="Arial"/>
      <w:sz w:val="20"/>
    </w:rPr>
  </w:style>
  <w:style w:customStyle="1" w:styleId="FigureImage" w:type="paragraph">
    <w:name w:val="FigureImage"/>
    <w:basedOn w:val="Normal"/>
    <w:link w:val="FigureImageChar"/>
    <w:qFormat/>
    <w:rsid w:val="006F2B8B"/>
    <w:pPr>
      <w:spacing w:after="0" w:before="200"/>
    </w:pPr>
  </w:style>
  <w:style w:customStyle="1" w:styleId="FigureImageChar" w:type="character">
    <w:name w:val="FigureImage Char"/>
    <w:basedOn w:val="DefaultParagraphFont"/>
    <w:link w:val="FigureImage"/>
    <w:rsid w:val="006F2B8B"/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StateflowObjectPropertiesContent" w:type="table">
    <w:name w:val="StateflowObjectPropertiesContent"/>
    <w:basedOn w:val="TableNormal"/>
    <w:uiPriority w:val="99"/>
    <w:rsid w:val="00DB72EE"/>
    <w:pPr>
      <w:spacing w:after="0" w:line="240" w:lineRule="auto"/>
    </w:pPr>
    <w:rPr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b/>
      </w:rPr>
      <w:tblPr/>
      <w:tcPr>
        <w:shd w:color="auto" w:fill="E7E6E6" w:themeFill="background2" w:val="clear"/>
      </w:tcPr>
    </w:tblStyle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Footer1" Target="footer1.xml" Type="http://schemas.openxmlformats.org/officeDocument/2006/relationships/footer"/><Relationship Id="rIdFooter2" Target="footer2.xml" Type="http://schemas.openxmlformats.org/officeDocument/2006/relationships/footer"/><Relationship Id="rIdFooter3" Target="footer3.xml" Type="http://schemas.openxmlformats.org/officeDocument/2006/relationships/footer"/><Relationship Id="rIdFooter4" Target="footer4.xml" Type="http://schemas.openxmlformats.org/officeDocument/2006/relationships/footer"/><Relationship Id="rIdFooter5" Target="footer5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Relationship Id="rIdHeader3" Target="header3.xml" Type="http://schemas.openxmlformats.org/officeDocument/2006/relationships/header"/><Relationship Id="rIdHeader4" Target="header4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Rahul Singhal</cp:lastModifiedBy>
  <cp:revision>49</cp:revision>
  <dcterms:created xsi:type="dcterms:W3CDTF">2017-03-16T15:42:00Z</dcterms:created>
  <dcterms:modified xsi:type="dcterms:W3CDTF">2018-06-19T18:10:00Z</dcterms:modified>
</cp:coreProperties>
</file>